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480A54FF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6DBD76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4F6BA1AA" w14:textId="77777777" w:rsidR="007D439B" w:rsidRPr="000833BA" w:rsidRDefault="007D439B"/>
    <w:p w14:paraId="6F25C73A" w14:textId="77777777" w:rsidR="0081030B" w:rsidRDefault="0081030B" w:rsidP="00A00453"/>
    <w:p w14:paraId="1758FF6C" w14:textId="77777777" w:rsidR="00BD41F7" w:rsidRPr="00F30DFE" w:rsidRDefault="00BD41F7" w:rsidP="00BD41F7">
      <w:pPr>
        <w:jc w:val="right"/>
        <w:rPr>
          <w:b/>
          <w:sz w:val="36"/>
        </w:rPr>
      </w:pPr>
    </w:p>
    <w:p w14:paraId="4C4B95BF" w14:textId="77777777" w:rsidR="00BD41F7" w:rsidRDefault="00BD41F7" w:rsidP="00BD41F7">
      <w:pPr>
        <w:jc w:val="right"/>
      </w:pPr>
    </w:p>
    <w:p w14:paraId="0ABC8D1E" w14:textId="77777777" w:rsidR="000157AD" w:rsidRPr="000833BA" w:rsidRDefault="000157AD" w:rsidP="00A00453"/>
    <w:p w14:paraId="7E7E6B5F" w14:textId="77777777" w:rsidR="009F2296" w:rsidRPr="009F2296" w:rsidRDefault="009F2296" w:rsidP="009F2296">
      <w:pPr>
        <w:jc w:val="center"/>
        <w:rPr>
          <w:sz w:val="14"/>
        </w:rPr>
      </w:pPr>
      <w:r w:rsidRPr="009F2296">
        <w:rPr>
          <w:b/>
          <w:sz w:val="40"/>
        </w:rPr>
        <w:t>NASLOV SEMINARSKOG RADA</w:t>
      </w:r>
    </w:p>
    <w:p w14:paraId="52EA138C" w14:textId="77777777" w:rsidR="009F2296" w:rsidRDefault="009F2296" w:rsidP="00A00453">
      <w:pPr>
        <w:rPr>
          <w:sz w:val="24"/>
        </w:rPr>
      </w:pPr>
    </w:p>
    <w:p w14:paraId="78FCBB65" w14:textId="77777777" w:rsidR="009F2296" w:rsidRPr="00A00453" w:rsidRDefault="009F2296" w:rsidP="00A00453">
      <w:pPr>
        <w:rPr>
          <w:sz w:val="24"/>
        </w:rPr>
      </w:pPr>
    </w:p>
    <w:p w14:paraId="12AE1438" w14:textId="77777777" w:rsidR="00F14554" w:rsidRDefault="00F14554" w:rsidP="00F14554">
      <w:pPr>
        <w:rPr>
          <w:b/>
          <w:sz w:val="24"/>
        </w:rPr>
      </w:pPr>
    </w:p>
    <w:p w14:paraId="3B4A6C01" w14:textId="77777777" w:rsidR="00F14554" w:rsidRDefault="00F14554" w:rsidP="00F14554">
      <w:pPr>
        <w:rPr>
          <w:b/>
          <w:sz w:val="24"/>
        </w:rPr>
      </w:pPr>
    </w:p>
    <w:p w14:paraId="311E3D07" w14:textId="77777777" w:rsidR="000B4E77" w:rsidRDefault="000B4E77" w:rsidP="00F14554">
      <w:pPr>
        <w:rPr>
          <w:b/>
          <w:sz w:val="24"/>
        </w:rPr>
      </w:pPr>
    </w:p>
    <w:p w14:paraId="70180723" w14:textId="77777777" w:rsidR="009F2296" w:rsidRDefault="009F2296" w:rsidP="00F14554">
      <w:pPr>
        <w:rPr>
          <w:b/>
          <w:sz w:val="24"/>
        </w:rPr>
      </w:pPr>
    </w:p>
    <w:tbl>
      <w:tblPr>
        <w:tblpPr w:leftFromText="180" w:rightFromText="180" w:vertAnchor="text" w:horzAnchor="margin" w:tblpY="190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9F2296" w:rsidRPr="000833BA" w14:paraId="2DA5A236" w14:textId="77777777" w:rsidTr="009F2296">
        <w:tc>
          <w:tcPr>
            <w:tcW w:w="4111" w:type="dxa"/>
          </w:tcPr>
          <w:p w14:paraId="64D6C27F" w14:textId="77777777" w:rsidR="009F2296" w:rsidRPr="000833BA" w:rsidRDefault="009F2296" w:rsidP="009F2296">
            <w:pPr>
              <w:jc w:val="right"/>
            </w:pPr>
            <w:r>
              <w:t>Kolegij</w:t>
            </w:r>
          </w:p>
        </w:tc>
        <w:tc>
          <w:tcPr>
            <w:tcW w:w="5103" w:type="dxa"/>
          </w:tcPr>
          <w:p w14:paraId="1DF07AD9" w14:textId="77777777" w:rsidR="009F2296" w:rsidRPr="000833BA" w:rsidRDefault="009F2296" w:rsidP="009F2296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9F2296">
              <w:rPr>
                <w:b/>
                <w:lang w:val="hr-HR"/>
              </w:rPr>
              <w:t>NAPREDNA TEORIJA ALGORITAMA</w:t>
            </w:r>
            <w:r>
              <w:rPr>
                <w:b/>
                <w:lang w:val="hr-HR"/>
              </w:rPr>
              <w:t xml:space="preserve"> I SUSTAVA</w:t>
            </w:r>
          </w:p>
        </w:tc>
      </w:tr>
      <w:tr w:rsidR="009F2296" w:rsidRPr="000833BA" w14:paraId="5DAB97D3" w14:textId="77777777" w:rsidTr="009F2296">
        <w:tc>
          <w:tcPr>
            <w:tcW w:w="4111" w:type="dxa"/>
          </w:tcPr>
          <w:p w14:paraId="464CC11E" w14:textId="078CECE4" w:rsidR="009F2296" w:rsidRPr="000833BA" w:rsidRDefault="009F2296" w:rsidP="009F2296">
            <w:pPr>
              <w:jc w:val="right"/>
            </w:pPr>
            <w:r>
              <w:t xml:space="preserve">Ime i </w:t>
            </w:r>
            <w:r w:rsidR="00625238">
              <w:t>p</w:t>
            </w:r>
            <w:r>
              <w:t>rezime studen</w:t>
            </w:r>
            <w:r w:rsidR="00625238">
              <w:t>a</w:t>
            </w:r>
            <w:r>
              <w:t>ta</w:t>
            </w:r>
            <w:r w:rsidR="00625238">
              <w:t xml:space="preserve"> </w:t>
            </w:r>
            <w:r w:rsidR="00EE6EE4">
              <w:t>tima</w:t>
            </w:r>
          </w:p>
        </w:tc>
        <w:tc>
          <w:tcPr>
            <w:tcW w:w="5103" w:type="dxa"/>
          </w:tcPr>
          <w:p w14:paraId="09996B07" w14:textId="77777777" w:rsidR="009F2296" w:rsidRPr="009F2296" w:rsidRDefault="009F2296" w:rsidP="009F2296">
            <w:pPr>
              <w:pStyle w:val="ATableText"/>
              <w:jc w:val="right"/>
              <w:rPr>
                <w:b/>
                <w:lang w:val="hr-HR"/>
              </w:rPr>
            </w:pPr>
          </w:p>
        </w:tc>
      </w:tr>
      <w:tr w:rsidR="009F2296" w:rsidRPr="000833BA" w14:paraId="349A90E8" w14:textId="77777777" w:rsidTr="009F2296">
        <w:tc>
          <w:tcPr>
            <w:tcW w:w="4111" w:type="dxa"/>
          </w:tcPr>
          <w:p w14:paraId="053B615C" w14:textId="77777777" w:rsidR="009F2296" w:rsidRPr="000833BA" w:rsidRDefault="009F2296" w:rsidP="009F2296">
            <w:pPr>
              <w:jc w:val="right"/>
            </w:pPr>
            <w:r>
              <w:t>Datum predaje</w:t>
            </w:r>
          </w:p>
        </w:tc>
        <w:tc>
          <w:tcPr>
            <w:tcW w:w="5103" w:type="dxa"/>
          </w:tcPr>
          <w:p w14:paraId="5212C19D" w14:textId="77777777" w:rsidR="009F2296" w:rsidRPr="009F2296" w:rsidRDefault="009F2296" w:rsidP="009F2296">
            <w:pPr>
              <w:pStyle w:val="ATableText"/>
              <w:jc w:val="right"/>
              <w:rPr>
                <w:b/>
                <w:lang w:val="hr-HR"/>
              </w:rPr>
            </w:pPr>
          </w:p>
        </w:tc>
      </w:tr>
    </w:tbl>
    <w:p w14:paraId="28B5EB33" w14:textId="77777777" w:rsidR="009F2296" w:rsidRDefault="009F2296" w:rsidP="00F14554">
      <w:pPr>
        <w:rPr>
          <w:b/>
          <w:sz w:val="24"/>
        </w:rPr>
      </w:pPr>
    </w:p>
    <w:p w14:paraId="660CD1FA" w14:textId="77777777" w:rsidR="009F2296" w:rsidRDefault="009F2296" w:rsidP="00F14554">
      <w:pPr>
        <w:rPr>
          <w:b/>
          <w:sz w:val="24"/>
        </w:rPr>
      </w:pPr>
    </w:p>
    <w:p w14:paraId="14E0447B" w14:textId="77777777" w:rsidR="009F2296" w:rsidRDefault="009F2296" w:rsidP="00F14554">
      <w:pPr>
        <w:rPr>
          <w:b/>
          <w:sz w:val="24"/>
        </w:rPr>
      </w:pPr>
    </w:p>
    <w:p w14:paraId="7AAFE24B" w14:textId="77777777" w:rsidR="009F2296" w:rsidRDefault="009F2296" w:rsidP="00F14554">
      <w:pPr>
        <w:rPr>
          <w:b/>
          <w:sz w:val="24"/>
        </w:rPr>
      </w:pPr>
    </w:p>
    <w:p w14:paraId="48895F9E" w14:textId="77777777" w:rsidR="009F2296" w:rsidRDefault="009F2296" w:rsidP="00F14554">
      <w:pPr>
        <w:rPr>
          <w:b/>
          <w:sz w:val="24"/>
        </w:rPr>
      </w:pPr>
    </w:p>
    <w:p w14:paraId="5925FA5A" w14:textId="77777777" w:rsidR="009F2296" w:rsidRDefault="009F2296" w:rsidP="00F14554">
      <w:pPr>
        <w:rPr>
          <w:b/>
          <w:sz w:val="24"/>
        </w:rPr>
      </w:pPr>
    </w:p>
    <w:p w14:paraId="21023340" w14:textId="77777777" w:rsidR="009F2296" w:rsidRDefault="009F2296" w:rsidP="00F14554">
      <w:pPr>
        <w:rPr>
          <w:b/>
          <w:sz w:val="24"/>
        </w:rPr>
      </w:pPr>
    </w:p>
    <w:p w14:paraId="6C74EEF2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5CFFABCE" w14:textId="77777777" w:rsidR="00E965DB" w:rsidRPr="000833BA" w:rsidRDefault="004B0B9B" w:rsidP="00560BD8">
      <w:pPr>
        <w:pStyle w:val="Heading1"/>
      </w:pPr>
      <w:bookmarkStart w:id="0" w:name="_Toc198648122"/>
      <w:r w:rsidRPr="000833BA">
        <w:lastRenderedPageBreak/>
        <w:t>Sadržaj</w:t>
      </w:r>
      <w:bookmarkEnd w:id="0"/>
    </w:p>
    <w:p w14:paraId="576EDB45" w14:textId="77777777" w:rsidR="00806C88" w:rsidRPr="000833BA" w:rsidRDefault="00806C88" w:rsidP="004B0B9B"/>
    <w:p w14:paraId="5341A570" w14:textId="5360F4B6" w:rsidR="00625238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98648122" w:history="1">
        <w:r w:rsidR="00625238" w:rsidRPr="00692185">
          <w:rPr>
            <w:rStyle w:val="Hyperlink"/>
            <w:noProof/>
          </w:rPr>
          <w:t>1</w:t>
        </w:r>
        <w:r w:rsidR="0062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625238" w:rsidRPr="00692185">
          <w:rPr>
            <w:rStyle w:val="Hyperlink"/>
            <w:noProof/>
          </w:rPr>
          <w:t>Sadržaj</w:t>
        </w:r>
        <w:r w:rsidR="00625238">
          <w:rPr>
            <w:noProof/>
            <w:webHidden/>
          </w:rPr>
          <w:tab/>
        </w:r>
        <w:r w:rsidR="00625238">
          <w:rPr>
            <w:noProof/>
            <w:webHidden/>
          </w:rPr>
          <w:fldChar w:fldCharType="begin"/>
        </w:r>
        <w:r w:rsidR="00625238">
          <w:rPr>
            <w:noProof/>
            <w:webHidden/>
          </w:rPr>
          <w:instrText xml:space="preserve"> PAGEREF _Toc198648122 \h </w:instrText>
        </w:r>
        <w:r w:rsidR="00625238">
          <w:rPr>
            <w:noProof/>
            <w:webHidden/>
          </w:rPr>
        </w:r>
        <w:r w:rsidR="00625238">
          <w:rPr>
            <w:noProof/>
            <w:webHidden/>
          </w:rPr>
          <w:fldChar w:fldCharType="separate"/>
        </w:r>
        <w:r w:rsidR="00625238">
          <w:rPr>
            <w:noProof/>
            <w:webHidden/>
          </w:rPr>
          <w:t>2</w:t>
        </w:r>
        <w:r w:rsidR="00625238">
          <w:rPr>
            <w:noProof/>
            <w:webHidden/>
          </w:rPr>
          <w:fldChar w:fldCharType="end"/>
        </w:r>
      </w:hyperlink>
    </w:p>
    <w:p w14:paraId="1874A4FD" w14:textId="7F846C48" w:rsidR="00625238" w:rsidRDefault="006252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98648123" w:history="1">
        <w:r w:rsidRPr="0069218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692185">
          <w:rPr>
            <w:rStyle w:val="Hyperlink"/>
            <w:noProof/>
          </w:rPr>
          <w:t>Opis zadatka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_Toc198648123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EA3595" w14:textId="5121C293" w:rsidR="00625238" w:rsidRDefault="006252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98648124" w:history="1">
        <w:r w:rsidRPr="0069218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692185">
          <w:rPr>
            <w:rStyle w:val="Hyperlink"/>
            <w:noProof/>
          </w:rPr>
          <w:t>Opis i analiza složenosti poduzetih postupaka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_Toc198648124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166D65" w14:textId="73FE780F" w:rsidR="00625238" w:rsidRDefault="006252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98648125" w:history="1">
        <w:r w:rsidRPr="0069218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692185">
          <w:rPr>
            <w:rStyle w:val="Hyperlink"/>
            <w:noProof/>
          </w:rPr>
          <w:t>Prikaz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_Toc198648125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6F947B" w14:textId="5C8BED3D" w:rsidR="00625238" w:rsidRDefault="006252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98648126" w:history="1">
        <w:r w:rsidRPr="0069218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692185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_Toc198648126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015E3" w14:textId="08280D73" w:rsidR="00625238" w:rsidRDefault="006252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98648127" w:history="1">
        <w:r w:rsidRPr="0069218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692185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_Toc198648127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1B2F7" w14:textId="0F749230" w:rsidR="00560BD8" w:rsidRDefault="00256B6D" w:rsidP="004B0B9B">
      <w:r w:rsidRPr="000833BA">
        <w:fldChar w:fldCharType="end"/>
      </w:r>
    </w:p>
    <w:p w14:paraId="032BA83E" w14:textId="77777777" w:rsidR="00E436EC" w:rsidRDefault="00E436EC" w:rsidP="00E436EC">
      <w:pPr>
        <w:tabs>
          <w:tab w:val="left" w:pos="2581"/>
        </w:tabs>
      </w:pPr>
    </w:p>
    <w:p w14:paraId="3CE20566" w14:textId="77777777" w:rsidR="00ED3137" w:rsidRDefault="00ED3137" w:rsidP="00E436EC">
      <w:pPr>
        <w:tabs>
          <w:tab w:val="left" w:pos="2581"/>
        </w:tabs>
      </w:pPr>
    </w:p>
    <w:p w14:paraId="45F600B5" w14:textId="77777777" w:rsidR="00ED3137" w:rsidRDefault="00560BD8" w:rsidP="00ED3137">
      <w:r w:rsidRPr="00E436EC">
        <w:br w:type="page"/>
      </w:r>
    </w:p>
    <w:p w14:paraId="09860AC1" w14:textId="77777777" w:rsidR="00F84EE1" w:rsidRPr="000833BA" w:rsidRDefault="009F2296" w:rsidP="00ED3137">
      <w:pPr>
        <w:pStyle w:val="Heading1"/>
      </w:pPr>
      <w:bookmarkStart w:id="1" w:name="_Toc198648123"/>
      <w:r>
        <w:lastRenderedPageBreak/>
        <w:t>Opis zadatka</w:t>
      </w:r>
      <w:bookmarkEnd w:id="1"/>
    </w:p>
    <w:p w14:paraId="76575046" w14:textId="77777777" w:rsidR="009F2296" w:rsidRDefault="009F2296" w:rsidP="002C295F">
      <w:pPr>
        <w:spacing w:after="160" w:line="259" w:lineRule="auto"/>
        <w:jc w:val="both"/>
      </w:pPr>
    </w:p>
    <w:p w14:paraId="0EAF762F" w14:textId="767A09F1" w:rsidR="009F2296" w:rsidRDefault="00E13425" w:rsidP="002C295F">
      <w:pPr>
        <w:spacing w:after="160" w:line="259" w:lineRule="auto"/>
        <w:jc w:val="both"/>
      </w:pPr>
      <w:r>
        <w:t>Ubaciti tekst dobiven</w:t>
      </w:r>
      <w:r w:rsidR="00DA5EE9">
        <w:t>og</w:t>
      </w:r>
      <w:r>
        <w:t xml:space="preserve"> zadatka.</w:t>
      </w:r>
    </w:p>
    <w:p w14:paraId="7C559A26" w14:textId="77777777" w:rsidR="009F2296" w:rsidRDefault="009F2296" w:rsidP="002C295F">
      <w:pPr>
        <w:spacing w:after="160" w:line="259" w:lineRule="auto"/>
        <w:jc w:val="both"/>
      </w:pPr>
    </w:p>
    <w:p w14:paraId="7B07A308" w14:textId="13C6C017" w:rsidR="002C295F" w:rsidRDefault="00DA29F6" w:rsidP="009309C8">
      <w:pPr>
        <w:pStyle w:val="Heading1"/>
      </w:pPr>
      <w:bookmarkStart w:id="2" w:name="_Toc198648124"/>
      <w:r w:rsidRPr="00DA29F6">
        <w:t>Opis i analiza složenosti poduzetih postupaka</w:t>
      </w:r>
      <w:bookmarkEnd w:id="2"/>
    </w:p>
    <w:p w14:paraId="677371FF" w14:textId="77777777" w:rsidR="00DA29F6" w:rsidRDefault="00DA29F6" w:rsidP="00F9043E"/>
    <w:p w14:paraId="342F3CBD" w14:textId="1339EADE" w:rsidR="00F727C6" w:rsidRDefault="00F727C6" w:rsidP="00F9043E">
      <w:r w:rsidRPr="00F727C6">
        <w:t>Opis implementacije i analiza složenosti rješenja zadataka.</w:t>
      </w:r>
      <w:r>
        <w:t xml:space="preserve"> </w:t>
      </w:r>
    </w:p>
    <w:p w14:paraId="31CE352D" w14:textId="7EA417A3" w:rsidR="00510A61" w:rsidRDefault="00510A61" w:rsidP="00F9043E">
      <w:r>
        <w:t xml:space="preserve">Dokumentirati </w:t>
      </w:r>
      <w:r w:rsidR="00211DC4">
        <w:t>s</w:t>
      </w:r>
      <w:r>
        <w:t xml:space="preserve"> jednostavnim primjerima i slikama.</w:t>
      </w:r>
    </w:p>
    <w:p w14:paraId="74BB57F2" w14:textId="6FC101C0" w:rsidR="00F727C6" w:rsidRDefault="00F727C6" w:rsidP="00F727C6">
      <w:r>
        <w:t xml:space="preserve">Napomena: </w:t>
      </w:r>
      <w:r w:rsidR="00625238">
        <w:t>d</w:t>
      </w:r>
      <w:r>
        <w:t xml:space="preserve">ati opis samo onog </w:t>
      </w:r>
      <w:r w:rsidR="00625238">
        <w:t xml:space="preserve">dijela </w:t>
      </w:r>
      <w:r>
        <w:t xml:space="preserve">koda koji </w:t>
      </w:r>
      <w:r w:rsidR="00625238">
        <w:t>je vlastiti timu</w:t>
      </w:r>
      <w:r>
        <w:t>.</w:t>
      </w:r>
    </w:p>
    <w:p w14:paraId="4FAAD3C8" w14:textId="77777777" w:rsidR="009F2296" w:rsidRDefault="009F2296" w:rsidP="00F9043E"/>
    <w:p w14:paraId="678B8243" w14:textId="77777777" w:rsidR="009F2296" w:rsidRDefault="009F2296" w:rsidP="009F2296">
      <w:pPr>
        <w:pStyle w:val="Heading1"/>
      </w:pPr>
      <w:bookmarkStart w:id="3" w:name="_Toc198648125"/>
      <w:r>
        <w:t>Prikaz rezultata</w:t>
      </w:r>
      <w:bookmarkEnd w:id="3"/>
    </w:p>
    <w:p w14:paraId="6E111FAD" w14:textId="77777777" w:rsidR="009F2296" w:rsidRDefault="009F2296" w:rsidP="00F9043E"/>
    <w:p w14:paraId="6C5F7AF4" w14:textId="38D908B6" w:rsidR="009F2296" w:rsidRDefault="00DA29F6" w:rsidP="00F9043E">
      <w:r w:rsidRPr="00DA29F6">
        <w:t>Opisati primijenjene ispitne slučajeve i komentirati rezultate.</w:t>
      </w:r>
    </w:p>
    <w:p w14:paraId="79300D93" w14:textId="77777777" w:rsidR="00740E03" w:rsidRDefault="00740E03" w:rsidP="00F9043E"/>
    <w:p w14:paraId="25FCC64C" w14:textId="77777777" w:rsidR="009F2296" w:rsidRDefault="009F2296" w:rsidP="009F2296">
      <w:pPr>
        <w:pStyle w:val="Heading1"/>
      </w:pPr>
      <w:bookmarkStart w:id="4" w:name="_Toc198648126"/>
      <w:r>
        <w:t>Zaključak</w:t>
      </w:r>
      <w:bookmarkEnd w:id="4"/>
      <w:r>
        <w:t xml:space="preserve"> </w:t>
      </w:r>
    </w:p>
    <w:p w14:paraId="6D501B90" w14:textId="77777777" w:rsidR="009F2296" w:rsidRDefault="009F2296" w:rsidP="00F9043E"/>
    <w:p w14:paraId="353E47DE" w14:textId="1E8236BA" w:rsidR="009F2296" w:rsidRDefault="009F2296" w:rsidP="00F9043E">
      <w:r>
        <w:t>Kratki zaključak</w:t>
      </w:r>
      <w:r w:rsidR="00510A61">
        <w:t xml:space="preserve"> s osvrtom </w:t>
      </w:r>
      <w:r w:rsidR="00CE2B4C">
        <w:t>je</w:t>
      </w:r>
      <w:r w:rsidR="00510A61">
        <w:t xml:space="preserve">su </w:t>
      </w:r>
      <w:r w:rsidR="00CE2B4C">
        <w:t xml:space="preserve">li </w:t>
      </w:r>
      <w:r w:rsidR="00510A61">
        <w:t>ostvareni svi zada</w:t>
      </w:r>
      <w:r w:rsidR="00CE2B4C">
        <w:t>cima</w:t>
      </w:r>
      <w:r w:rsidR="00510A61">
        <w:t xml:space="preserve"> </w:t>
      </w:r>
      <w:r w:rsidR="00CE2B4C">
        <w:t xml:space="preserve">kako se to </w:t>
      </w:r>
      <w:r w:rsidR="00510A61">
        <w:t>tražilo.</w:t>
      </w:r>
    </w:p>
    <w:p w14:paraId="3157E07F" w14:textId="77777777" w:rsidR="009F2296" w:rsidRDefault="009F2296" w:rsidP="00F9043E"/>
    <w:p w14:paraId="134C419B" w14:textId="77777777" w:rsidR="009F2296" w:rsidRDefault="009F2296" w:rsidP="009F2296">
      <w:pPr>
        <w:pStyle w:val="Heading1"/>
      </w:pPr>
      <w:bookmarkStart w:id="5" w:name="_Toc198648127"/>
      <w:r>
        <w:t>Literatura</w:t>
      </w:r>
      <w:bookmarkEnd w:id="5"/>
    </w:p>
    <w:p w14:paraId="6F7D8623" w14:textId="77777777" w:rsidR="009F2296" w:rsidRDefault="009F2296" w:rsidP="00F9043E"/>
    <w:p w14:paraId="3D8FDAB6" w14:textId="5A6D2367" w:rsidR="009F2296" w:rsidRDefault="00510A61" w:rsidP="00F9043E">
      <w:r>
        <w:t>Korištenu</w:t>
      </w:r>
      <w:r w:rsidR="009F2296">
        <w:t xml:space="preserve"> literatura navesti ovdje</w:t>
      </w:r>
      <w:r w:rsidR="00172B17">
        <w:t xml:space="preserve"> (u tekstu navesti broj korištene literature u zagradi npr. [1]</w:t>
      </w:r>
      <w:r w:rsidR="00625238">
        <w:t>)</w:t>
      </w:r>
      <w:r w:rsidR="009F2296">
        <w:t xml:space="preserve">. </w:t>
      </w:r>
      <w:r w:rsidR="00EE6EE4">
        <w:t xml:space="preserve">Slike posuđene iz literature također moraju biti referencirane. </w:t>
      </w:r>
    </w:p>
    <w:p w14:paraId="04588570" w14:textId="77777777" w:rsidR="00510A61" w:rsidRDefault="00510A61" w:rsidP="00F9043E"/>
    <w:p w14:paraId="52C64478" w14:textId="77777777" w:rsidR="009F2296" w:rsidRDefault="009F2296" w:rsidP="00F9043E"/>
    <w:sectPr w:rsidR="009F2296" w:rsidSect="00CD646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A52D" w14:textId="77777777" w:rsidR="00833A2A" w:rsidRDefault="00833A2A" w:rsidP="00E9762A">
      <w:pPr>
        <w:spacing w:after="0" w:line="240" w:lineRule="auto"/>
      </w:pPr>
      <w:r>
        <w:separator/>
      </w:r>
    </w:p>
  </w:endnote>
  <w:endnote w:type="continuationSeparator" w:id="0">
    <w:p w14:paraId="0D750BAA" w14:textId="77777777" w:rsidR="00833A2A" w:rsidRDefault="00833A2A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470A4084" w14:textId="77777777" w:rsidTr="005F631A">
      <w:trPr>
        <w:trHeight w:val="269"/>
      </w:trPr>
      <w:tc>
        <w:tcPr>
          <w:tcW w:w="3117" w:type="dxa"/>
        </w:tcPr>
        <w:p w14:paraId="34E58B79" w14:textId="77777777" w:rsidR="0072389D" w:rsidRPr="005B0AFE" w:rsidRDefault="00344D25" w:rsidP="00A62EB1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48F3945" wp14:editId="3594F471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9F2296">
            <w:t xml:space="preserve"> </w:t>
          </w:r>
        </w:p>
      </w:tc>
      <w:tc>
        <w:tcPr>
          <w:tcW w:w="3117" w:type="dxa"/>
        </w:tcPr>
        <w:p w14:paraId="65245FBF" w14:textId="77777777" w:rsidR="0072389D" w:rsidRDefault="009F2296" w:rsidP="00C83EE9">
          <w:r>
            <w:t xml:space="preserve"> </w:t>
          </w:r>
        </w:p>
      </w:tc>
      <w:tc>
        <w:tcPr>
          <w:tcW w:w="3117" w:type="dxa"/>
        </w:tcPr>
        <w:p w14:paraId="3F7A0478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C246B6">
            <w:rPr>
              <w:noProof/>
            </w:rPr>
            <w:t>2</w:t>
          </w:r>
          <w:r>
            <w:fldChar w:fldCharType="end"/>
          </w:r>
        </w:p>
      </w:tc>
    </w:tr>
  </w:tbl>
  <w:p w14:paraId="6F59E8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E268" w14:textId="77777777" w:rsidR="00833A2A" w:rsidRDefault="00833A2A" w:rsidP="00E9762A">
      <w:pPr>
        <w:spacing w:after="0" w:line="240" w:lineRule="auto"/>
      </w:pPr>
      <w:r>
        <w:separator/>
      </w:r>
    </w:p>
  </w:footnote>
  <w:footnote w:type="continuationSeparator" w:id="0">
    <w:p w14:paraId="6044BB22" w14:textId="77777777" w:rsidR="00833A2A" w:rsidRDefault="00833A2A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77"/>
      <w:gridCol w:w="4395"/>
    </w:tblGrid>
    <w:tr w:rsidR="00F14554" w14:paraId="17AA5DA8" w14:textId="77777777" w:rsidTr="00872BAF">
      <w:trPr>
        <w:trHeight w:val="276"/>
      </w:trPr>
      <w:tc>
        <w:tcPr>
          <w:tcW w:w="4779" w:type="dxa"/>
          <w:vAlign w:val="center"/>
        </w:tcPr>
        <w:p w14:paraId="2D590BBB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22271ED" wp14:editId="5E797520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F2296">
            <w:rPr>
              <w:noProof/>
              <w:lang w:eastAsia="hr-HR"/>
            </w:rPr>
            <w:t>NTAS</w:t>
          </w:r>
        </w:p>
      </w:tc>
      <w:tc>
        <w:tcPr>
          <w:tcW w:w="4501" w:type="dxa"/>
          <w:vAlign w:val="center"/>
        </w:tcPr>
        <w:p w14:paraId="4C23E238" w14:textId="77777777" w:rsidR="00F14554" w:rsidRPr="00A82907" w:rsidRDefault="00F14554" w:rsidP="00A82907">
          <w:pPr>
            <w:jc w:val="right"/>
          </w:pPr>
        </w:p>
      </w:tc>
    </w:tr>
  </w:tbl>
  <w:p w14:paraId="7DD7AB4D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1AC9" w14:textId="4CBCEDF6" w:rsidR="00344D25" w:rsidRDefault="009F2296" w:rsidP="00805655">
    <w:pPr>
      <w:pStyle w:val="Header"/>
      <w:jc w:val="center"/>
      <w:rPr>
        <w:b/>
        <w:noProof/>
        <w:sz w:val="32"/>
        <w:lang w:eastAsia="hr-HR"/>
      </w:rPr>
    </w:pPr>
    <w:r w:rsidRPr="00CF6CA6">
      <w:rPr>
        <w:b/>
        <w:noProof/>
        <w:sz w:val="32"/>
        <w:lang w:eastAsia="hr-HR"/>
      </w:rPr>
      <w:t>TEHNIČKO VELEUČILIŠTE U ZAGREBU</w:t>
    </w:r>
  </w:p>
  <w:p w14:paraId="0701E078" w14:textId="0CD824EB" w:rsidR="00510A61" w:rsidRPr="00CF6CA6" w:rsidRDefault="00510A61" w:rsidP="00805655">
    <w:pPr>
      <w:pStyle w:val="Header"/>
      <w:jc w:val="center"/>
      <w:rPr>
        <w:b/>
        <w:sz w:val="32"/>
      </w:rPr>
    </w:pPr>
    <w:r>
      <w:rPr>
        <w:b/>
        <w:noProof/>
        <w:sz w:val="32"/>
        <w:lang w:eastAsia="hr-HR"/>
      </w:rPr>
      <w:t>Specijalistički diplomski stručni studij Informatike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4E77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0EDB"/>
    <w:rsid w:val="00141875"/>
    <w:rsid w:val="00142232"/>
    <w:rsid w:val="00150302"/>
    <w:rsid w:val="001537BA"/>
    <w:rsid w:val="00155A04"/>
    <w:rsid w:val="00172B17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D6462"/>
    <w:rsid w:val="001E7672"/>
    <w:rsid w:val="001F00A5"/>
    <w:rsid w:val="001F23B3"/>
    <w:rsid w:val="002006B1"/>
    <w:rsid w:val="00205DA9"/>
    <w:rsid w:val="00211383"/>
    <w:rsid w:val="00211DC4"/>
    <w:rsid w:val="00212719"/>
    <w:rsid w:val="00217BBD"/>
    <w:rsid w:val="00220502"/>
    <w:rsid w:val="0022368D"/>
    <w:rsid w:val="00227DC3"/>
    <w:rsid w:val="00232803"/>
    <w:rsid w:val="00246104"/>
    <w:rsid w:val="00256B6D"/>
    <w:rsid w:val="002665E8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9EB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11DC"/>
    <w:rsid w:val="004B5CB5"/>
    <w:rsid w:val="004B5E9F"/>
    <w:rsid w:val="004C6A00"/>
    <w:rsid w:val="004E2197"/>
    <w:rsid w:val="004E2492"/>
    <w:rsid w:val="004F1E11"/>
    <w:rsid w:val="004F2579"/>
    <w:rsid w:val="004F6C59"/>
    <w:rsid w:val="00504B97"/>
    <w:rsid w:val="00505A39"/>
    <w:rsid w:val="00510A61"/>
    <w:rsid w:val="00514D0F"/>
    <w:rsid w:val="00515D94"/>
    <w:rsid w:val="00521AD3"/>
    <w:rsid w:val="00522FF4"/>
    <w:rsid w:val="0052331E"/>
    <w:rsid w:val="00536599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6784D"/>
    <w:rsid w:val="00572B0B"/>
    <w:rsid w:val="00586181"/>
    <w:rsid w:val="00593F1B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0C49"/>
    <w:rsid w:val="005E3F45"/>
    <w:rsid w:val="005F631A"/>
    <w:rsid w:val="00602B0C"/>
    <w:rsid w:val="006054B6"/>
    <w:rsid w:val="00605F7E"/>
    <w:rsid w:val="00606259"/>
    <w:rsid w:val="00611F5E"/>
    <w:rsid w:val="0061261E"/>
    <w:rsid w:val="00614A92"/>
    <w:rsid w:val="006246F9"/>
    <w:rsid w:val="006251E0"/>
    <w:rsid w:val="00625238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959F5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0E03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17ABD"/>
    <w:rsid w:val="00826E9B"/>
    <w:rsid w:val="00833A2A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331C5"/>
    <w:rsid w:val="00941D67"/>
    <w:rsid w:val="00944F54"/>
    <w:rsid w:val="00953464"/>
    <w:rsid w:val="00961EBE"/>
    <w:rsid w:val="0096420B"/>
    <w:rsid w:val="00965D64"/>
    <w:rsid w:val="00970E28"/>
    <w:rsid w:val="00971B0B"/>
    <w:rsid w:val="00975264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F2296"/>
    <w:rsid w:val="00A00453"/>
    <w:rsid w:val="00A112B7"/>
    <w:rsid w:val="00A1144C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2EB1"/>
    <w:rsid w:val="00A62F3E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3481"/>
    <w:rsid w:val="00B96175"/>
    <w:rsid w:val="00BA0DE9"/>
    <w:rsid w:val="00BA3268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46B6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3BB1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E2B4C"/>
    <w:rsid w:val="00CF196D"/>
    <w:rsid w:val="00CF627C"/>
    <w:rsid w:val="00CF6CA6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0D8E"/>
    <w:rsid w:val="00D9417A"/>
    <w:rsid w:val="00D9631C"/>
    <w:rsid w:val="00DA29F6"/>
    <w:rsid w:val="00DA564B"/>
    <w:rsid w:val="00DA5EE9"/>
    <w:rsid w:val="00DA6F8E"/>
    <w:rsid w:val="00DB206E"/>
    <w:rsid w:val="00DB7160"/>
    <w:rsid w:val="00DC1885"/>
    <w:rsid w:val="00DE5F30"/>
    <w:rsid w:val="00DE7EFC"/>
    <w:rsid w:val="00E0078A"/>
    <w:rsid w:val="00E00EF0"/>
    <w:rsid w:val="00E13425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62B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C59FE"/>
    <w:rsid w:val="00ED0D55"/>
    <w:rsid w:val="00ED3137"/>
    <w:rsid w:val="00ED44BE"/>
    <w:rsid w:val="00EE4791"/>
    <w:rsid w:val="00EE5CD4"/>
    <w:rsid w:val="00EE6263"/>
    <w:rsid w:val="00EE6EE4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27C6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0FF1ED2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076B0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F72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7C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C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37CDB-DEA9-4E4B-8483-5CC73D79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1317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1317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Danko Ivošević (divosevic)</cp:lastModifiedBy>
  <cp:revision>10</cp:revision>
  <cp:lastPrinted>2008-05-05T13:41:00Z</cp:lastPrinted>
  <dcterms:created xsi:type="dcterms:W3CDTF">2023-05-24T14:01:00Z</dcterms:created>
  <dcterms:modified xsi:type="dcterms:W3CDTF">2025-05-20T14:54:00Z</dcterms:modified>
  <cp:category>Dokumentacija</cp:category>
</cp:coreProperties>
</file>